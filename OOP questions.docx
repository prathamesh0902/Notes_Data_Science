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1DBDB" w14:textId="77777777" w:rsidR="00A363AC" w:rsidRPr="00A363AC" w:rsidRDefault="00A363AC" w:rsidP="00A363AC">
      <w:pPr>
        <w:rPr>
          <w:b/>
          <w:bCs/>
          <w:sz w:val="28"/>
          <w:szCs w:val="28"/>
        </w:rPr>
      </w:pPr>
      <w:r w:rsidRPr="00A363AC">
        <w:rPr>
          <w:b/>
          <w:bCs/>
          <w:sz w:val="28"/>
          <w:szCs w:val="28"/>
        </w:rPr>
        <w:t>Object-Oriented Programming Questions:</w:t>
      </w:r>
    </w:p>
    <w:p w14:paraId="0ABC0B59" w14:textId="6059DE47" w:rsidR="00A363AC" w:rsidRDefault="00A363AC" w:rsidP="00A363AC">
      <w:pPr>
        <w:pStyle w:val="ListParagraph"/>
        <w:numPr>
          <w:ilvl w:val="0"/>
          <w:numId w:val="1"/>
        </w:numPr>
      </w:pPr>
      <w:r>
        <w:t>What is Object-Oriented Programming (OOP)?</w:t>
      </w:r>
    </w:p>
    <w:p w14:paraId="6B0BFDF1" w14:textId="77777777" w:rsidR="00A363AC" w:rsidRDefault="00A363AC" w:rsidP="00A363AC">
      <w:pPr>
        <w:pStyle w:val="ListParagraph"/>
        <w:numPr>
          <w:ilvl w:val="0"/>
          <w:numId w:val="1"/>
        </w:numPr>
      </w:pPr>
      <w:r>
        <w:t>What is a Class in Python?</w:t>
      </w:r>
    </w:p>
    <w:p w14:paraId="1FC9A54A" w14:textId="77777777" w:rsidR="00A363AC" w:rsidRDefault="00A363AC" w:rsidP="00A363AC">
      <w:pPr>
        <w:pStyle w:val="ListParagraph"/>
        <w:numPr>
          <w:ilvl w:val="0"/>
          <w:numId w:val="1"/>
        </w:numPr>
      </w:pPr>
      <w:r>
        <w:t>What is an Object in Python?</w:t>
      </w:r>
    </w:p>
    <w:p w14:paraId="15D6D98F" w14:textId="77777777" w:rsidR="00A363AC" w:rsidRDefault="00A363AC" w:rsidP="00A363AC">
      <w:pPr>
        <w:pStyle w:val="ListParagraph"/>
        <w:numPr>
          <w:ilvl w:val="0"/>
          <w:numId w:val="1"/>
        </w:numPr>
      </w:pPr>
      <w:r>
        <w:t>What is Inheritance?</w:t>
      </w:r>
    </w:p>
    <w:p w14:paraId="6E64F5F9" w14:textId="77777777" w:rsidR="00A363AC" w:rsidRDefault="00A363AC" w:rsidP="00A363AC">
      <w:pPr>
        <w:pStyle w:val="ListParagraph"/>
        <w:numPr>
          <w:ilvl w:val="0"/>
          <w:numId w:val="1"/>
        </w:numPr>
      </w:pPr>
      <w:r>
        <w:t>What is Encapsulation?</w:t>
      </w:r>
    </w:p>
    <w:p w14:paraId="323D460C" w14:textId="77777777" w:rsidR="00A363AC" w:rsidRDefault="00A363AC" w:rsidP="00A363AC">
      <w:pPr>
        <w:pStyle w:val="ListParagraph"/>
        <w:numPr>
          <w:ilvl w:val="0"/>
          <w:numId w:val="1"/>
        </w:numPr>
      </w:pPr>
      <w:r>
        <w:t>What is Polymorphism?</w:t>
      </w:r>
    </w:p>
    <w:p w14:paraId="73B5061C" w14:textId="77777777" w:rsidR="00A363AC" w:rsidRDefault="00A363AC" w:rsidP="00A363AC">
      <w:pPr>
        <w:pStyle w:val="ListParagraph"/>
        <w:numPr>
          <w:ilvl w:val="0"/>
          <w:numId w:val="1"/>
        </w:numPr>
      </w:pPr>
      <w:r>
        <w:t>What is the difference between __init__ and __new__?</w:t>
      </w:r>
    </w:p>
    <w:p w14:paraId="02B85284" w14:textId="77777777" w:rsidR="00A363AC" w:rsidRDefault="00A363AC" w:rsidP="00A363AC">
      <w:pPr>
        <w:pStyle w:val="ListParagraph"/>
        <w:numPr>
          <w:ilvl w:val="0"/>
          <w:numId w:val="1"/>
        </w:numPr>
      </w:pPr>
      <w:r>
        <w:t>What are @classmethod and @staticmethod?</w:t>
      </w:r>
    </w:p>
    <w:p w14:paraId="74424C78" w14:textId="77777777" w:rsidR="00A363AC" w:rsidRDefault="00A363AC" w:rsidP="00A363AC">
      <w:pPr>
        <w:pStyle w:val="ListParagraph"/>
        <w:numPr>
          <w:ilvl w:val="0"/>
          <w:numId w:val="1"/>
        </w:numPr>
      </w:pPr>
      <w:r>
        <w:t>What is Method Overriding?</w:t>
      </w:r>
    </w:p>
    <w:p w14:paraId="1D63FC10" w14:textId="54429997" w:rsidR="00A363AC" w:rsidRDefault="00A363AC" w:rsidP="00A363AC">
      <w:pPr>
        <w:pStyle w:val="ListParagraph"/>
        <w:numPr>
          <w:ilvl w:val="0"/>
          <w:numId w:val="1"/>
        </w:numPr>
      </w:pPr>
      <w:r>
        <w:t>What is Multiple Inheritance?</w:t>
      </w:r>
    </w:p>
    <w:p w14:paraId="357170D2" w14:textId="77777777" w:rsidR="00A363AC" w:rsidRDefault="00A363AC" w:rsidP="00A363AC">
      <w:pPr>
        <w:pStyle w:val="ListParagraph"/>
        <w:ind w:left="810"/>
      </w:pPr>
    </w:p>
    <w:p w14:paraId="30DC8D50" w14:textId="77777777" w:rsidR="00A363AC" w:rsidRPr="00A363AC" w:rsidRDefault="00A363AC" w:rsidP="00A363AC">
      <w:pPr>
        <w:rPr>
          <w:b/>
          <w:bCs/>
          <w:sz w:val="28"/>
          <w:szCs w:val="28"/>
        </w:rPr>
      </w:pPr>
      <w:r w:rsidRPr="00A363AC">
        <w:rPr>
          <w:b/>
          <w:bCs/>
          <w:sz w:val="28"/>
          <w:szCs w:val="28"/>
        </w:rPr>
        <w:t>Difference-Based Questions:</w:t>
      </w:r>
    </w:p>
    <w:p w14:paraId="1825FAED" w14:textId="09A1FF02" w:rsidR="00A363AC" w:rsidRDefault="00A363AC" w:rsidP="00A363AC">
      <w:pPr>
        <w:pStyle w:val="ListParagraph"/>
        <w:numPr>
          <w:ilvl w:val="0"/>
          <w:numId w:val="5"/>
        </w:numPr>
      </w:pPr>
      <w:r>
        <w:t>What is the difference between a Class and an Object?</w:t>
      </w:r>
    </w:p>
    <w:p w14:paraId="5AB892BA" w14:textId="77777777" w:rsidR="00A363AC" w:rsidRDefault="00A363AC" w:rsidP="00A363AC">
      <w:pPr>
        <w:pStyle w:val="ListParagraph"/>
        <w:numPr>
          <w:ilvl w:val="0"/>
          <w:numId w:val="5"/>
        </w:numPr>
      </w:pPr>
      <w:r>
        <w:t>What is the difference between a Method and a Function in Python?</w:t>
      </w:r>
    </w:p>
    <w:p w14:paraId="75E1D22B" w14:textId="77777777" w:rsidR="00A363AC" w:rsidRDefault="00A363AC" w:rsidP="00A363AC">
      <w:pPr>
        <w:pStyle w:val="ListParagraph"/>
        <w:numPr>
          <w:ilvl w:val="0"/>
          <w:numId w:val="5"/>
        </w:numPr>
      </w:pPr>
      <w:r>
        <w:t>What is the difference between Inheritance and Composition?</w:t>
      </w:r>
    </w:p>
    <w:p w14:paraId="7348AB56" w14:textId="77777777" w:rsidR="00A363AC" w:rsidRDefault="00A363AC" w:rsidP="00A363AC">
      <w:pPr>
        <w:pStyle w:val="ListParagraph"/>
        <w:numPr>
          <w:ilvl w:val="0"/>
          <w:numId w:val="5"/>
        </w:numPr>
      </w:pPr>
      <w:r>
        <w:t>What is the difference between Method Overloading and Method Overriding?</w:t>
      </w:r>
    </w:p>
    <w:p w14:paraId="45E1FBDA" w14:textId="77777777" w:rsidR="00A363AC" w:rsidRDefault="00A363AC" w:rsidP="00A363AC">
      <w:pPr>
        <w:pStyle w:val="ListParagraph"/>
        <w:numPr>
          <w:ilvl w:val="0"/>
          <w:numId w:val="5"/>
        </w:numPr>
      </w:pPr>
      <w:r>
        <w:t>What is the difference between a Class Variable and an Instance Variable?</w:t>
      </w:r>
    </w:p>
    <w:p w14:paraId="0987AC8C" w14:textId="77777777" w:rsidR="00A363AC" w:rsidRDefault="00A363AC" w:rsidP="00A363AC">
      <w:pPr>
        <w:pStyle w:val="ListParagraph"/>
        <w:numPr>
          <w:ilvl w:val="0"/>
          <w:numId w:val="5"/>
        </w:numPr>
      </w:pPr>
      <w:r>
        <w:t>What is the difference between Abstract Classes and Interfaces?</w:t>
      </w:r>
    </w:p>
    <w:p w14:paraId="4E98E5E6" w14:textId="77777777" w:rsidR="00A363AC" w:rsidRDefault="00A363AC" w:rsidP="00A363AC">
      <w:pPr>
        <w:pStyle w:val="ListParagraph"/>
        <w:ind w:left="810"/>
      </w:pPr>
    </w:p>
    <w:p w14:paraId="6D52B032" w14:textId="77777777" w:rsidR="00A363AC" w:rsidRDefault="00A363AC" w:rsidP="00A363AC">
      <w:r w:rsidRPr="00A363AC">
        <w:rPr>
          <w:b/>
          <w:bCs/>
          <w:sz w:val="28"/>
          <w:szCs w:val="28"/>
        </w:rPr>
        <w:t>Algorithm-Related Questions</w:t>
      </w:r>
      <w:r>
        <w:t>:</w:t>
      </w:r>
    </w:p>
    <w:p w14:paraId="183E5C9C" w14:textId="7B028069" w:rsidR="00A363AC" w:rsidRDefault="00A363AC" w:rsidP="00A363AC">
      <w:pPr>
        <w:pStyle w:val="ListParagraph"/>
        <w:numPr>
          <w:ilvl w:val="0"/>
          <w:numId w:val="8"/>
        </w:numPr>
      </w:pPr>
      <w:r>
        <w:t>What is the difference between Linear Search and Binary Search?</w:t>
      </w:r>
    </w:p>
    <w:p w14:paraId="61EC4327" w14:textId="77777777" w:rsidR="00A363AC" w:rsidRDefault="00A363AC" w:rsidP="00A363AC">
      <w:pPr>
        <w:pStyle w:val="ListParagraph"/>
        <w:numPr>
          <w:ilvl w:val="0"/>
          <w:numId w:val="8"/>
        </w:numPr>
      </w:pPr>
      <w:r>
        <w:t>How do you find the time complexity of an algorithm?</w:t>
      </w:r>
    </w:p>
    <w:p w14:paraId="3FD92D33" w14:textId="77777777" w:rsidR="00A363AC" w:rsidRDefault="00A363AC" w:rsidP="00A363AC">
      <w:pPr>
        <w:pStyle w:val="ListParagraph"/>
        <w:numPr>
          <w:ilvl w:val="0"/>
          <w:numId w:val="8"/>
        </w:numPr>
      </w:pPr>
      <w:r>
        <w:t>What is the difference between a Stack and a Queue?</w:t>
      </w:r>
    </w:p>
    <w:p w14:paraId="09A7DBF1" w14:textId="77777777" w:rsidR="00A363AC" w:rsidRDefault="00A363AC" w:rsidP="00A363AC">
      <w:pPr>
        <w:pStyle w:val="ListParagraph"/>
        <w:numPr>
          <w:ilvl w:val="0"/>
          <w:numId w:val="8"/>
        </w:numPr>
      </w:pPr>
      <w:r>
        <w:t>Explain the concept of recursion and provide an example.</w:t>
      </w:r>
    </w:p>
    <w:p w14:paraId="07AD5AEF" w14:textId="77777777" w:rsidR="00A363AC" w:rsidRDefault="00A363AC" w:rsidP="00A363AC">
      <w:pPr>
        <w:pStyle w:val="ListParagraph"/>
        <w:numPr>
          <w:ilvl w:val="0"/>
          <w:numId w:val="8"/>
        </w:numPr>
      </w:pPr>
      <w:r>
        <w:t>What is the difference between Merge Sort and Quick Sort?</w:t>
      </w:r>
    </w:p>
    <w:p w14:paraId="20864703" w14:textId="77777777" w:rsidR="00A363AC" w:rsidRDefault="00A363AC" w:rsidP="00A363AC">
      <w:pPr>
        <w:pStyle w:val="ListParagraph"/>
        <w:numPr>
          <w:ilvl w:val="0"/>
          <w:numId w:val="8"/>
        </w:numPr>
      </w:pPr>
      <w:r>
        <w:t>How do you implement a linked list in Python?</w:t>
      </w:r>
    </w:p>
    <w:p w14:paraId="5A5EFCCE" w14:textId="77777777" w:rsidR="00A363AC" w:rsidRDefault="00A363AC" w:rsidP="00A363AC">
      <w:pPr>
        <w:pStyle w:val="ListParagraph"/>
        <w:numPr>
          <w:ilvl w:val="0"/>
          <w:numId w:val="8"/>
        </w:numPr>
      </w:pPr>
      <w:r>
        <w:t>What is Dynamic Programming, and how does it differ from Divide and Conquer?</w:t>
      </w:r>
    </w:p>
    <w:p w14:paraId="091545F4" w14:textId="77777777" w:rsidR="00A363AC" w:rsidRDefault="00A363AC" w:rsidP="00A363AC">
      <w:pPr>
        <w:pStyle w:val="ListParagraph"/>
        <w:numPr>
          <w:ilvl w:val="0"/>
          <w:numId w:val="8"/>
        </w:numPr>
      </w:pPr>
      <w:r>
        <w:t>How would you detect a cycle in a linked list?</w:t>
      </w:r>
    </w:p>
    <w:p w14:paraId="10295053" w14:textId="77777777" w:rsidR="00A363AC" w:rsidRDefault="00A363AC" w:rsidP="00A363AC">
      <w:pPr>
        <w:pStyle w:val="ListParagraph"/>
        <w:numPr>
          <w:ilvl w:val="0"/>
          <w:numId w:val="8"/>
        </w:numPr>
      </w:pPr>
      <w:r>
        <w:t>What is the Big-O notation, and why is it important?</w:t>
      </w:r>
    </w:p>
    <w:p w14:paraId="1BFB39DA" w14:textId="77777777" w:rsidR="00A363AC" w:rsidRDefault="00A363AC" w:rsidP="00A363AC">
      <w:pPr>
        <w:pStyle w:val="ListParagraph"/>
        <w:numPr>
          <w:ilvl w:val="0"/>
          <w:numId w:val="8"/>
        </w:numPr>
      </w:pPr>
      <w:r>
        <w:t>How do you reverse a linked list?</w:t>
      </w:r>
    </w:p>
    <w:p w14:paraId="0FE70E6E" w14:textId="77777777" w:rsidR="00A363AC" w:rsidRDefault="00A363AC" w:rsidP="00A363AC">
      <w:pPr>
        <w:pStyle w:val="ListParagraph"/>
        <w:numPr>
          <w:ilvl w:val="0"/>
          <w:numId w:val="8"/>
        </w:numPr>
      </w:pPr>
      <w:r>
        <w:t>Explain the difference between Depth-First Search (DFS) and Breadth-First Search (BFS).</w:t>
      </w:r>
    </w:p>
    <w:p w14:paraId="2E214836" w14:textId="77777777" w:rsidR="00A363AC" w:rsidRDefault="00A363AC" w:rsidP="00A363AC">
      <w:pPr>
        <w:pStyle w:val="ListParagraph"/>
        <w:numPr>
          <w:ilvl w:val="0"/>
          <w:numId w:val="8"/>
        </w:numPr>
      </w:pPr>
      <w:r>
        <w:t>What is a hash table, and how does it work?</w:t>
      </w:r>
    </w:p>
    <w:p w14:paraId="02070234" w14:textId="77777777" w:rsidR="00A363AC" w:rsidRDefault="00A363AC" w:rsidP="00A363AC">
      <w:pPr>
        <w:pStyle w:val="ListParagraph"/>
        <w:ind w:left="810"/>
      </w:pPr>
    </w:p>
    <w:p w14:paraId="73F7F7C2" w14:textId="77777777" w:rsidR="00A363AC" w:rsidRDefault="00A363AC" w:rsidP="00A363AC">
      <w:pPr>
        <w:pStyle w:val="ListParagraph"/>
        <w:ind w:left="810"/>
      </w:pPr>
    </w:p>
    <w:p w14:paraId="2B677475" w14:textId="77777777" w:rsidR="00E0196F" w:rsidRDefault="00E0196F" w:rsidP="00A363AC">
      <w:pPr>
        <w:pStyle w:val="ListParagraph"/>
        <w:ind w:left="810"/>
        <w:jc w:val="center"/>
        <w:rPr>
          <w:b/>
          <w:bCs/>
          <w:sz w:val="32"/>
          <w:szCs w:val="32"/>
          <w:u w:val="single"/>
        </w:rPr>
      </w:pPr>
    </w:p>
    <w:p w14:paraId="74ADFC41" w14:textId="77777777" w:rsidR="00E0196F" w:rsidRDefault="00E0196F" w:rsidP="00A363AC">
      <w:pPr>
        <w:pStyle w:val="ListParagraph"/>
        <w:ind w:left="810"/>
        <w:jc w:val="center"/>
        <w:rPr>
          <w:b/>
          <w:bCs/>
          <w:sz w:val="32"/>
          <w:szCs w:val="32"/>
          <w:u w:val="single"/>
        </w:rPr>
      </w:pPr>
    </w:p>
    <w:p w14:paraId="666B855D" w14:textId="77777777" w:rsidR="00E0196F" w:rsidRDefault="00E0196F" w:rsidP="00A363AC">
      <w:pPr>
        <w:pStyle w:val="ListParagraph"/>
        <w:ind w:left="810"/>
        <w:jc w:val="center"/>
        <w:rPr>
          <w:b/>
          <w:bCs/>
          <w:sz w:val="32"/>
          <w:szCs w:val="32"/>
          <w:u w:val="single"/>
        </w:rPr>
      </w:pPr>
    </w:p>
    <w:p w14:paraId="760FC9C0" w14:textId="77777777" w:rsidR="00E0196F" w:rsidRDefault="00E0196F" w:rsidP="00A363AC">
      <w:pPr>
        <w:pStyle w:val="ListParagraph"/>
        <w:ind w:left="810"/>
        <w:jc w:val="center"/>
        <w:rPr>
          <w:b/>
          <w:bCs/>
          <w:sz w:val="32"/>
          <w:szCs w:val="32"/>
          <w:u w:val="single"/>
        </w:rPr>
      </w:pPr>
    </w:p>
    <w:p w14:paraId="1DEE3791" w14:textId="45E8263D" w:rsidR="00A363AC" w:rsidRDefault="00A363AC" w:rsidP="00A363AC">
      <w:pPr>
        <w:pStyle w:val="ListParagraph"/>
        <w:ind w:left="810"/>
        <w:jc w:val="center"/>
        <w:rPr>
          <w:b/>
          <w:bCs/>
          <w:sz w:val="32"/>
          <w:szCs w:val="32"/>
          <w:u w:val="single"/>
        </w:rPr>
      </w:pPr>
      <w:r w:rsidRPr="00A363AC">
        <w:rPr>
          <w:b/>
          <w:bCs/>
          <w:sz w:val="32"/>
          <w:szCs w:val="32"/>
          <w:u w:val="single"/>
        </w:rPr>
        <w:lastRenderedPageBreak/>
        <w:t>ANSWERS</w:t>
      </w:r>
    </w:p>
    <w:p w14:paraId="22734FCA" w14:textId="77777777" w:rsidR="00E0196F" w:rsidRDefault="00E0196F" w:rsidP="00A363AC">
      <w:pPr>
        <w:pStyle w:val="ListParagraph"/>
        <w:ind w:left="810"/>
        <w:jc w:val="center"/>
        <w:rPr>
          <w:b/>
          <w:bCs/>
          <w:sz w:val="32"/>
          <w:szCs w:val="32"/>
          <w:u w:val="single"/>
        </w:rPr>
      </w:pPr>
    </w:p>
    <w:p w14:paraId="43E023F1" w14:textId="77777777" w:rsidR="00E0196F" w:rsidRPr="00E0196F" w:rsidRDefault="00E0196F" w:rsidP="00E0196F">
      <w:pPr>
        <w:rPr>
          <w:b/>
          <w:bCs/>
          <w:sz w:val="28"/>
          <w:szCs w:val="28"/>
        </w:rPr>
      </w:pPr>
      <w:r w:rsidRPr="00E0196F">
        <w:rPr>
          <w:b/>
          <w:bCs/>
          <w:sz w:val="28"/>
          <w:szCs w:val="28"/>
        </w:rPr>
        <w:t>Object-Oriented Programming Questions:</w:t>
      </w:r>
    </w:p>
    <w:p w14:paraId="79975027" w14:textId="77777777" w:rsidR="00E0196F" w:rsidRPr="00E0196F" w:rsidRDefault="00E0196F" w:rsidP="00E0196F">
      <w:pPr>
        <w:pStyle w:val="ListParagraph"/>
        <w:ind w:left="810"/>
        <w:rPr>
          <w:sz w:val="28"/>
          <w:szCs w:val="28"/>
        </w:rPr>
      </w:pPr>
    </w:p>
    <w:p w14:paraId="24FCE600" w14:textId="0B5C5BE9" w:rsidR="00E0196F" w:rsidRDefault="00E0196F" w:rsidP="00E0196F">
      <w:pPr>
        <w:pStyle w:val="ListParagraph"/>
        <w:numPr>
          <w:ilvl w:val="0"/>
          <w:numId w:val="14"/>
        </w:numPr>
      </w:pPr>
      <w:r>
        <w:t>What is Object-Oriented Programming (OOP)?</w:t>
      </w:r>
    </w:p>
    <w:p w14:paraId="15104407" w14:textId="77777777" w:rsidR="00E0196F" w:rsidRDefault="00E0196F" w:rsidP="00E0196F">
      <w:pPr>
        <w:pStyle w:val="ListParagraph"/>
        <w:ind w:left="810"/>
      </w:pPr>
      <w:r>
        <w:t>OOP is a programming paradigm that uses objects and classes to organize code, promoting modularity, reuse, and encapsulation.</w:t>
      </w:r>
    </w:p>
    <w:p w14:paraId="2FBF9336" w14:textId="77777777" w:rsidR="00E0196F" w:rsidRDefault="00E0196F" w:rsidP="00E0196F">
      <w:pPr>
        <w:pStyle w:val="ListParagraph"/>
        <w:ind w:left="810"/>
      </w:pPr>
    </w:p>
    <w:p w14:paraId="414F17F2" w14:textId="066BCE12" w:rsidR="00E0196F" w:rsidRDefault="00E0196F" w:rsidP="00E0196F">
      <w:pPr>
        <w:pStyle w:val="ListParagraph"/>
        <w:numPr>
          <w:ilvl w:val="0"/>
          <w:numId w:val="14"/>
        </w:numPr>
      </w:pPr>
      <w:r>
        <w:t>What is a Class in Python?</w:t>
      </w:r>
    </w:p>
    <w:p w14:paraId="125679E1" w14:textId="77777777" w:rsidR="00E0196F" w:rsidRDefault="00E0196F" w:rsidP="00E0196F">
      <w:pPr>
        <w:pStyle w:val="ListParagraph"/>
        <w:ind w:left="810"/>
      </w:pPr>
      <w:r>
        <w:t>A class is a blueprint for creating objects, defining their attributes and methods.</w:t>
      </w:r>
    </w:p>
    <w:p w14:paraId="698EA7FB" w14:textId="77777777" w:rsidR="00E0196F" w:rsidRDefault="00E0196F" w:rsidP="00E0196F">
      <w:pPr>
        <w:pStyle w:val="ListParagraph"/>
        <w:ind w:left="810"/>
      </w:pPr>
    </w:p>
    <w:p w14:paraId="65FF0DC4" w14:textId="7C72F3F1" w:rsidR="00E0196F" w:rsidRDefault="00E0196F" w:rsidP="00E0196F">
      <w:pPr>
        <w:pStyle w:val="ListParagraph"/>
        <w:numPr>
          <w:ilvl w:val="0"/>
          <w:numId w:val="14"/>
        </w:numPr>
      </w:pPr>
      <w:r>
        <w:t>What is an Object in Python?</w:t>
      </w:r>
    </w:p>
    <w:p w14:paraId="04C0126A" w14:textId="77777777" w:rsidR="00E0196F" w:rsidRDefault="00E0196F" w:rsidP="00E0196F">
      <w:pPr>
        <w:pStyle w:val="ListParagraph"/>
        <w:ind w:left="810"/>
      </w:pPr>
      <w:r>
        <w:t>An object is an instance of a class that contains data and methods defined by the class.</w:t>
      </w:r>
    </w:p>
    <w:p w14:paraId="27085116" w14:textId="77777777" w:rsidR="00E0196F" w:rsidRDefault="00E0196F" w:rsidP="00E0196F">
      <w:pPr>
        <w:pStyle w:val="ListParagraph"/>
        <w:ind w:left="810"/>
      </w:pPr>
    </w:p>
    <w:p w14:paraId="2A436747" w14:textId="45227FFB" w:rsidR="00E0196F" w:rsidRDefault="00E0196F" w:rsidP="00E0196F">
      <w:pPr>
        <w:pStyle w:val="ListParagraph"/>
        <w:numPr>
          <w:ilvl w:val="0"/>
          <w:numId w:val="14"/>
        </w:numPr>
      </w:pPr>
      <w:r>
        <w:t>What is Inheritance?</w:t>
      </w:r>
    </w:p>
    <w:p w14:paraId="76DDE568" w14:textId="77777777" w:rsidR="00E0196F" w:rsidRDefault="00E0196F" w:rsidP="00E0196F">
      <w:pPr>
        <w:pStyle w:val="ListParagraph"/>
        <w:ind w:left="810"/>
      </w:pPr>
      <w:r>
        <w:t>Inheritance allows a class to derive properties and methods from another class.</w:t>
      </w:r>
    </w:p>
    <w:p w14:paraId="78816565" w14:textId="77777777" w:rsidR="00E0196F" w:rsidRDefault="00E0196F" w:rsidP="00E0196F">
      <w:pPr>
        <w:pStyle w:val="ListParagraph"/>
        <w:ind w:left="810"/>
      </w:pPr>
    </w:p>
    <w:p w14:paraId="33DA04D9" w14:textId="01B7476E" w:rsidR="00E0196F" w:rsidRDefault="00E0196F" w:rsidP="00E0196F">
      <w:pPr>
        <w:pStyle w:val="ListParagraph"/>
        <w:numPr>
          <w:ilvl w:val="0"/>
          <w:numId w:val="14"/>
        </w:numPr>
      </w:pPr>
      <w:r>
        <w:t>What is Encapsulation?</w:t>
      </w:r>
    </w:p>
    <w:p w14:paraId="4DF8BDEA" w14:textId="77777777" w:rsidR="00E0196F" w:rsidRDefault="00E0196F" w:rsidP="00E0196F">
      <w:pPr>
        <w:pStyle w:val="ListParagraph"/>
        <w:ind w:left="810"/>
      </w:pPr>
      <w:r>
        <w:t>Encapsulation is the bundling of data and methods that operate on the data, restricting direct access to some components.</w:t>
      </w:r>
    </w:p>
    <w:p w14:paraId="6AF50D02" w14:textId="77777777" w:rsidR="00E0196F" w:rsidRDefault="00E0196F" w:rsidP="00E0196F">
      <w:pPr>
        <w:pStyle w:val="ListParagraph"/>
        <w:ind w:left="810"/>
      </w:pPr>
    </w:p>
    <w:p w14:paraId="79DE5E34" w14:textId="4CFFAD41" w:rsidR="00E0196F" w:rsidRDefault="00E0196F" w:rsidP="00E0196F">
      <w:pPr>
        <w:pStyle w:val="ListParagraph"/>
        <w:numPr>
          <w:ilvl w:val="0"/>
          <w:numId w:val="14"/>
        </w:numPr>
      </w:pPr>
      <w:r>
        <w:t>What is Polymorphism?</w:t>
      </w:r>
    </w:p>
    <w:p w14:paraId="62D0F0CB" w14:textId="77777777" w:rsidR="00E0196F" w:rsidRDefault="00E0196F" w:rsidP="00E0196F">
      <w:pPr>
        <w:pStyle w:val="ListParagraph"/>
        <w:ind w:left="810"/>
      </w:pPr>
      <w:r>
        <w:t>Polymorphism allows methods to behave differently based on the object invoking them.</w:t>
      </w:r>
    </w:p>
    <w:p w14:paraId="15439A30" w14:textId="77777777" w:rsidR="00E0196F" w:rsidRDefault="00E0196F" w:rsidP="00E0196F">
      <w:pPr>
        <w:pStyle w:val="ListParagraph"/>
        <w:ind w:left="810"/>
      </w:pPr>
    </w:p>
    <w:p w14:paraId="4DB1C906" w14:textId="76801445" w:rsidR="00E0196F" w:rsidRDefault="00E0196F" w:rsidP="00E0196F">
      <w:pPr>
        <w:pStyle w:val="ListParagraph"/>
        <w:numPr>
          <w:ilvl w:val="0"/>
          <w:numId w:val="14"/>
        </w:numPr>
      </w:pPr>
      <w:r>
        <w:t>What is the difference between __init__ and __new__?</w:t>
      </w:r>
    </w:p>
    <w:p w14:paraId="3879DA26" w14:textId="77777777" w:rsidR="00E0196F" w:rsidRDefault="00E0196F" w:rsidP="00E0196F">
      <w:pPr>
        <w:pStyle w:val="ListParagraph"/>
        <w:ind w:left="810"/>
      </w:pPr>
      <w:r>
        <w:t>__init__ initializes an object after it’s created; __new__ creates the object itself.</w:t>
      </w:r>
    </w:p>
    <w:p w14:paraId="6D5408E2" w14:textId="77777777" w:rsidR="00E0196F" w:rsidRDefault="00E0196F" w:rsidP="00E0196F">
      <w:pPr>
        <w:pStyle w:val="ListParagraph"/>
        <w:ind w:left="810"/>
      </w:pPr>
    </w:p>
    <w:p w14:paraId="253093F8" w14:textId="52E39DF7" w:rsidR="00E0196F" w:rsidRDefault="00E0196F" w:rsidP="00E0196F">
      <w:pPr>
        <w:pStyle w:val="ListParagraph"/>
        <w:numPr>
          <w:ilvl w:val="0"/>
          <w:numId w:val="14"/>
        </w:numPr>
      </w:pPr>
      <w:r>
        <w:t>What are @classmethod and @staticmethod?</w:t>
      </w:r>
    </w:p>
    <w:p w14:paraId="53A955E1" w14:textId="77777777" w:rsidR="00E0196F" w:rsidRDefault="00E0196F" w:rsidP="00E0196F">
      <w:pPr>
        <w:pStyle w:val="ListParagraph"/>
        <w:ind w:left="810"/>
      </w:pPr>
      <w:r>
        <w:t>@classmethod takes the class as its first argument; @staticmethod doesn’t take any special first argument and is not bound to an instance.</w:t>
      </w:r>
    </w:p>
    <w:p w14:paraId="247C99E3" w14:textId="77777777" w:rsidR="00E0196F" w:rsidRDefault="00E0196F" w:rsidP="00E0196F">
      <w:pPr>
        <w:pStyle w:val="ListParagraph"/>
        <w:ind w:left="810"/>
      </w:pPr>
    </w:p>
    <w:p w14:paraId="01D2BA41" w14:textId="47D1B815" w:rsidR="00E0196F" w:rsidRDefault="00E0196F" w:rsidP="00E0196F">
      <w:pPr>
        <w:pStyle w:val="ListParagraph"/>
        <w:numPr>
          <w:ilvl w:val="0"/>
          <w:numId w:val="14"/>
        </w:numPr>
      </w:pPr>
      <w:r>
        <w:t>What is Method Overriding?</w:t>
      </w:r>
    </w:p>
    <w:p w14:paraId="0C40014B" w14:textId="77777777" w:rsidR="00E0196F" w:rsidRDefault="00E0196F" w:rsidP="00E0196F">
      <w:pPr>
        <w:pStyle w:val="ListParagraph"/>
        <w:ind w:left="810"/>
      </w:pPr>
      <w:r>
        <w:t>Method overriding occurs when a subclass provides a specific implementation of a method already defined in its superclass.</w:t>
      </w:r>
    </w:p>
    <w:p w14:paraId="5E9810DF" w14:textId="77777777" w:rsidR="00E0196F" w:rsidRDefault="00E0196F" w:rsidP="00E0196F">
      <w:pPr>
        <w:pStyle w:val="ListParagraph"/>
        <w:ind w:left="810"/>
      </w:pPr>
    </w:p>
    <w:p w14:paraId="20EE1E8D" w14:textId="60FA4E54" w:rsidR="00E0196F" w:rsidRDefault="00E0196F" w:rsidP="00E0196F">
      <w:pPr>
        <w:pStyle w:val="ListParagraph"/>
        <w:numPr>
          <w:ilvl w:val="0"/>
          <w:numId w:val="14"/>
        </w:numPr>
      </w:pPr>
      <w:r>
        <w:t xml:space="preserve"> </w:t>
      </w:r>
      <w:r>
        <w:t>What is Multiple Inheritance?</w:t>
      </w:r>
    </w:p>
    <w:p w14:paraId="6A16DA81" w14:textId="77777777" w:rsidR="00E0196F" w:rsidRDefault="00E0196F" w:rsidP="00E0196F">
      <w:pPr>
        <w:pStyle w:val="ListParagraph"/>
        <w:ind w:left="810"/>
      </w:pPr>
      <w:r>
        <w:t>Multiple inheritance allows a class to inherit from more than one parent class.</w:t>
      </w:r>
    </w:p>
    <w:p w14:paraId="17F53546" w14:textId="77777777" w:rsidR="00E0196F" w:rsidRDefault="00E0196F" w:rsidP="00E0196F">
      <w:pPr>
        <w:pStyle w:val="ListParagraph"/>
        <w:ind w:left="810"/>
        <w:rPr>
          <w:b/>
          <w:bCs/>
          <w:sz w:val="28"/>
          <w:szCs w:val="28"/>
        </w:rPr>
      </w:pPr>
    </w:p>
    <w:p w14:paraId="09C96FCE" w14:textId="599A8535" w:rsidR="00E0196F" w:rsidRDefault="00E0196F" w:rsidP="00E0196F">
      <w:pPr>
        <w:pStyle w:val="ListParagraph"/>
        <w:ind w:left="810"/>
        <w:rPr>
          <w:b/>
          <w:bCs/>
          <w:sz w:val="28"/>
          <w:szCs w:val="28"/>
        </w:rPr>
      </w:pPr>
      <w:r w:rsidRPr="00E0196F">
        <w:rPr>
          <w:b/>
          <w:bCs/>
          <w:sz w:val="28"/>
          <w:szCs w:val="28"/>
        </w:rPr>
        <w:t>Difference-Based Questions:</w:t>
      </w:r>
    </w:p>
    <w:p w14:paraId="5D49D989" w14:textId="77777777" w:rsidR="00E0196F" w:rsidRPr="00E0196F" w:rsidRDefault="00E0196F" w:rsidP="00E0196F">
      <w:pPr>
        <w:pStyle w:val="ListParagraph"/>
        <w:ind w:left="810"/>
        <w:rPr>
          <w:b/>
          <w:bCs/>
          <w:sz w:val="28"/>
          <w:szCs w:val="28"/>
        </w:rPr>
      </w:pPr>
    </w:p>
    <w:p w14:paraId="2810271C" w14:textId="01F2F6FF" w:rsidR="00E0196F" w:rsidRDefault="00E0196F" w:rsidP="00E0196F">
      <w:pPr>
        <w:pStyle w:val="ListParagraph"/>
        <w:numPr>
          <w:ilvl w:val="0"/>
          <w:numId w:val="14"/>
        </w:numPr>
      </w:pPr>
      <w:r>
        <w:lastRenderedPageBreak/>
        <w:t xml:space="preserve"> </w:t>
      </w:r>
      <w:r>
        <w:t>What is the difference between a Class and an Object?</w:t>
      </w:r>
    </w:p>
    <w:p w14:paraId="0EB914EC" w14:textId="77777777" w:rsidR="00E0196F" w:rsidRDefault="00E0196F" w:rsidP="00E0196F">
      <w:pPr>
        <w:pStyle w:val="ListParagraph"/>
        <w:ind w:left="810"/>
      </w:pPr>
      <w:r>
        <w:t>A class is a blueprint; an object is an instance of that blueprint.</w:t>
      </w:r>
    </w:p>
    <w:p w14:paraId="610C0092" w14:textId="77777777" w:rsidR="00E0196F" w:rsidRDefault="00E0196F" w:rsidP="00E0196F">
      <w:pPr>
        <w:pStyle w:val="ListParagraph"/>
        <w:ind w:left="810"/>
      </w:pPr>
    </w:p>
    <w:p w14:paraId="3DF4C0FA" w14:textId="484A241E" w:rsidR="00E0196F" w:rsidRDefault="00E0196F" w:rsidP="00E0196F">
      <w:pPr>
        <w:pStyle w:val="ListParagraph"/>
        <w:numPr>
          <w:ilvl w:val="0"/>
          <w:numId w:val="14"/>
        </w:numPr>
      </w:pPr>
      <w:r>
        <w:t xml:space="preserve"> </w:t>
      </w:r>
      <w:r>
        <w:t>What is the difference between a Method and a Function in Python?</w:t>
      </w:r>
    </w:p>
    <w:p w14:paraId="719C1A66" w14:textId="77777777" w:rsidR="00E0196F" w:rsidRDefault="00E0196F" w:rsidP="00E0196F">
      <w:pPr>
        <w:pStyle w:val="ListParagraph"/>
        <w:ind w:left="810"/>
      </w:pPr>
      <w:r>
        <w:t>A method is a function defined within a class and operates on instances; a function is independent and not associated with a class.</w:t>
      </w:r>
    </w:p>
    <w:p w14:paraId="1C1D5A92" w14:textId="77777777" w:rsidR="00E0196F" w:rsidRDefault="00E0196F" w:rsidP="00E0196F">
      <w:pPr>
        <w:pStyle w:val="ListParagraph"/>
        <w:ind w:left="810"/>
      </w:pPr>
    </w:p>
    <w:p w14:paraId="0CADA442" w14:textId="36E450AF" w:rsidR="00E0196F" w:rsidRDefault="00E0196F" w:rsidP="00E0196F">
      <w:pPr>
        <w:pStyle w:val="ListParagraph"/>
        <w:numPr>
          <w:ilvl w:val="0"/>
          <w:numId w:val="14"/>
        </w:numPr>
      </w:pPr>
      <w:r>
        <w:t>What is the difference between Inheritance and Composition?</w:t>
      </w:r>
    </w:p>
    <w:p w14:paraId="4F495143" w14:textId="77777777" w:rsidR="00E0196F" w:rsidRDefault="00E0196F" w:rsidP="00E0196F">
      <w:pPr>
        <w:pStyle w:val="ListParagraph"/>
        <w:ind w:left="810"/>
      </w:pPr>
      <w:r>
        <w:t>Inheritance derives from a parent class (is-a relationship); composition contains objects from other classes (has-a relationship).</w:t>
      </w:r>
    </w:p>
    <w:p w14:paraId="0198546B" w14:textId="77777777" w:rsidR="00E0196F" w:rsidRDefault="00E0196F" w:rsidP="00E0196F">
      <w:pPr>
        <w:pStyle w:val="ListParagraph"/>
        <w:ind w:left="810"/>
      </w:pPr>
    </w:p>
    <w:p w14:paraId="26DF774D" w14:textId="1151173C" w:rsidR="00E0196F" w:rsidRDefault="00E0196F" w:rsidP="00E0196F">
      <w:pPr>
        <w:pStyle w:val="ListParagraph"/>
        <w:numPr>
          <w:ilvl w:val="0"/>
          <w:numId w:val="14"/>
        </w:numPr>
      </w:pPr>
      <w:r>
        <w:t xml:space="preserve"> </w:t>
      </w:r>
      <w:r>
        <w:t>What is the difference between Method Overloading and Method Overriding?</w:t>
      </w:r>
    </w:p>
    <w:p w14:paraId="65F08CD4" w14:textId="77777777" w:rsidR="00E0196F" w:rsidRDefault="00E0196F" w:rsidP="00E0196F">
      <w:pPr>
        <w:pStyle w:val="ListParagraph"/>
        <w:ind w:left="810"/>
      </w:pPr>
      <w:r>
        <w:t>Method overloading refers to multiple methods with the same name but different parameters (not directly supported in Python); method overriding allows a subclass to change the behavior of a method inherited from its superclass.</w:t>
      </w:r>
    </w:p>
    <w:p w14:paraId="4B577A6B" w14:textId="77777777" w:rsidR="00E0196F" w:rsidRDefault="00E0196F" w:rsidP="00E0196F">
      <w:pPr>
        <w:pStyle w:val="ListParagraph"/>
        <w:ind w:left="810"/>
      </w:pPr>
    </w:p>
    <w:p w14:paraId="302D886E" w14:textId="4D54265D" w:rsidR="00E0196F" w:rsidRDefault="00E0196F" w:rsidP="00E0196F">
      <w:pPr>
        <w:pStyle w:val="ListParagraph"/>
        <w:numPr>
          <w:ilvl w:val="0"/>
          <w:numId w:val="14"/>
        </w:numPr>
      </w:pPr>
      <w:r>
        <w:t xml:space="preserve"> </w:t>
      </w:r>
      <w:r>
        <w:t>What is the difference between a Class Variable and an Instance Variable?</w:t>
      </w:r>
    </w:p>
    <w:p w14:paraId="5DD7A4FF" w14:textId="77777777" w:rsidR="00E0196F" w:rsidRDefault="00E0196F" w:rsidP="00E0196F">
      <w:pPr>
        <w:pStyle w:val="ListParagraph"/>
        <w:ind w:left="810"/>
      </w:pPr>
      <w:r>
        <w:t>A class variable is shared among all instances of the class; an instance variable is unique to each object.</w:t>
      </w:r>
    </w:p>
    <w:p w14:paraId="197ACB6C" w14:textId="77777777" w:rsidR="00E0196F" w:rsidRDefault="00E0196F" w:rsidP="00E0196F">
      <w:pPr>
        <w:pStyle w:val="ListParagraph"/>
        <w:ind w:left="810"/>
      </w:pPr>
    </w:p>
    <w:p w14:paraId="53410205" w14:textId="10198E47" w:rsidR="00E0196F" w:rsidRDefault="00E0196F" w:rsidP="00E0196F">
      <w:pPr>
        <w:pStyle w:val="ListParagraph"/>
        <w:numPr>
          <w:ilvl w:val="0"/>
          <w:numId w:val="14"/>
        </w:numPr>
      </w:pPr>
      <w:r>
        <w:t xml:space="preserve"> </w:t>
      </w:r>
      <w:r>
        <w:t>What is the difference between Abstract Classes and Interfaces?</w:t>
      </w:r>
    </w:p>
    <w:p w14:paraId="7FF7657C" w14:textId="77777777" w:rsidR="00E0196F" w:rsidRDefault="00E0196F" w:rsidP="00E0196F">
      <w:pPr>
        <w:pStyle w:val="ListParagraph"/>
        <w:ind w:left="810"/>
      </w:pPr>
      <w:r>
        <w:t>In Python, abstract classes provide some implementation and can have abstract methods; Python doesn't have true interfaces, but abstract classes can serve a similar role by defining methods without implementation.</w:t>
      </w:r>
    </w:p>
    <w:p w14:paraId="23ADEC9D" w14:textId="77777777" w:rsidR="00E0196F" w:rsidRDefault="00E0196F" w:rsidP="00E0196F">
      <w:pPr>
        <w:pStyle w:val="ListParagraph"/>
        <w:ind w:left="810"/>
      </w:pPr>
    </w:p>
    <w:p w14:paraId="4E706CAD" w14:textId="77777777" w:rsidR="00E0196F" w:rsidRPr="00E0196F" w:rsidRDefault="00E0196F" w:rsidP="00E0196F">
      <w:pPr>
        <w:pStyle w:val="ListParagraph"/>
        <w:ind w:left="810"/>
        <w:rPr>
          <w:b/>
          <w:bCs/>
          <w:sz w:val="28"/>
          <w:szCs w:val="28"/>
        </w:rPr>
      </w:pPr>
      <w:r w:rsidRPr="00E0196F">
        <w:rPr>
          <w:b/>
          <w:bCs/>
          <w:sz w:val="28"/>
          <w:szCs w:val="28"/>
        </w:rPr>
        <w:t>Algorithm-Related Questions:</w:t>
      </w:r>
    </w:p>
    <w:p w14:paraId="56BB50BE" w14:textId="77777777" w:rsidR="00E0196F" w:rsidRDefault="00E0196F" w:rsidP="00E0196F">
      <w:pPr>
        <w:pStyle w:val="ListParagraph"/>
        <w:ind w:left="810"/>
      </w:pPr>
    </w:p>
    <w:p w14:paraId="62883848" w14:textId="77FF35EC" w:rsidR="00E0196F" w:rsidRDefault="00E0196F" w:rsidP="00E0196F">
      <w:pPr>
        <w:pStyle w:val="ListParagraph"/>
        <w:numPr>
          <w:ilvl w:val="0"/>
          <w:numId w:val="14"/>
        </w:numPr>
      </w:pPr>
      <w:r>
        <w:t xml:space="preserve"> </w:t>
      </w:r>
      <w:r>
        <w:t>What is the difference between Linear Search and Binary Search?</w:t>
      </w:r>
    </w:p>
    <w:p w14:paraId="1EE40FC7" w14:textId="77777777" w:rsidR="00E0196F" w:rsidRDefault="00E0196F" w:rsidP="00E0196F">
      <w:pPr>
        <w:pStyle w:val="ListParagraph"/>
        <w:ind w:left="810"/>
      </w:pPr>
      <w:r>
        <w:t>Linear search checks each element sequentially; binary search divides the sorted list and eliminates half in each step.</w:t>
      </w:r>
    </w:p>
    <w:p w14:paraId="52663926" w14:textId="4217653D" w:rsidR="00E0196F" w:rsidRDefault="00E0196F" w:rsidP="00E0196F">
      <w:pPr>
        <w:pStyle w:val="ListParagraph"/>
        <w:ind w:left="810"/>
      </w:pPr>
      <w:r>
        <w:t xml:space="preserve"> </w:t>
      </w:r>
    </w:p>
    <w:p w14:paraId="1EBEDE3A" w14:textId="24B14AE9" w:rsidR="00E0196F" w:rsidRDefault="00E0196F" w:rsidP="00E0196F">
      <w:pPr>
        <w:pStyle w:val="ListParagraph"/>
        <w:numPr>
          <w:ilvl w:val="0"/>
          <w:numId w:val="14"/>
        </w:numPr>
      </w:pPr>
      <w:r>
        <w:t xml:space="preserve"> </w:t>
      </w:r>
      <w:r>
        <w:t>How do you find the time complexity of an algorithm?</w:t>
      </w:r>
    </w:p>
    <w:p w14:paraId="1B60151D" w14:textId="77777777" w:rsidR="00E0196F" w:rsidRDefault="00E0196F" w:rsidP="00E0196F">
      <w:pPr>
        <w:pStyle w:val="ListParagraph"/>
        <w:ind w:left="810"/>
      </w:pPr>
      <w:r>
        <w:t>Analyze the number of operations relative to the input size, expressed using Big-O notation.</w:t>
      </w:r>
    </w:p>
    <w:p w14:paraId="7AAEBCFE" w14:textId="77777777" w:rsidR="00E0196F" w:rsidRDefault="00E0196F" w:rsidP="00E0196F">
      <w:pPr>
        <w:pStyle w:val="ListParagraph"/>
        <w:ind w:left="810"/>
      </w:pPr>
    </w:p>
    <w:p w14:paraId="13428362" w14:textId="424EFDAE" w:rsidR="00E0196F" w:rsidRDefault="00E0196F" w:rsidP="00E0196F">
      <w:pPr>
        <w:pStyle w:val="ListParagraph"/>
        <w:numPr>
          <w:ilvl w:val="0"/>
          <w:numId w:val="14"/>
        </w:numPr>
      </w:pPr>
      <w:r>
        <w:t xml:space="preserve"> </w:t>
      </w:r>
      <w:r>
        <w:t>What is the difference between a Stack and a Queue?</w:t>
      </w:r>
    </w:p>
    <w:p w14:paraId="79B6FCEC" w14:textId="77777777" w:rsidR="00E0196F" w:rsidRDefault="00E0196F" w:rsidP="00E0196F">
      <w:pPr>
        <w:pStyle w:val="ListParagraph"/>
        <w:ind w:left="810"/>
      </w:pPr>
      <w:r>
        <w:t>A stack follows LIFO (Last In, First Out); a queue follows FIFO (First In, First Out).</w:t>
      </w:r>
    </w:p>
    <w:p w14:paraId="6176B62E" w14:textId="77777777" w:rsidR="00E0196F" w:rsidRDefault="00E0196F" w:rsidP="00E0196F">
      <w:pPr>
        <w:pStyle w:val="ListParagraph"/>
        <w:ind w:left="810"/>
      </w:pPr>
    </w:p>
    <w:p w14:paraId="547F626C" w14:textId="6A07A8C1" w:rsidR="00E0196F" w:rsidRDefault="00E0196F" w:rsidP="00E0196F">
      <w:pPr>
        <w:pStyle w:val="ListParagraph"/>
        <w:numPr>
          <w:ilvl w:val="0"/>
          <w:numId w:val="14"/>
        </w:numPr>
      </w:pPr>
      <w:r>
        <w:t xml:space="preserve"> </w:t>
      </w:r>
      <w:r>
        <w:t>Explain the concept of recursion and provide an example.</w:t>
      </w:r>
    </w:p>
    <w:p w14:paraId="35EFA5C6" w14:textId="77777777" w:rsidR="00E0196F" w:rsidRDefault="00E0196F" w:rsidP="00E0196F">
      <w:pPr>
        <w:pStyle w:val="ListParagraph"/>
        <w:ind w:left="810"/>
      </w:pPr>
      <w:r>
        <w:t>Recursion is a function that calls itself to solve smaller instances of a problem. Example: Calculating factorial (factorial(n) = n * factorial(n-1)).</w:t>
      </w:r>
    </w:p>
    <w:p w14:paraId="6C9E1030" w14:textId="77777777" w:rsidR="00E0196F" w:rsidRDefault="00E0196F" w:rsidP="00E0196F">
      <w:pPr>
        <w:pStyle w:val="ListParagraph"/>
        <w:ind w:left="810"/>
      </w:pPr>
    </w:p>
    <w:p w14:paraId="267481DC" w14:textId="34D12704" w:rsidR="00E0196F" w:rsidRDefault="00E0196F" w:rsidP="00E0196F">
      <w:pPr>
        <w:pStyle w:val="ListParagraph"/>
        <w:numPr>
          <w:ilvl w:val="0"/>
          <w:numId w:val="14"/>
        </w:numPr>
      </w:pPr>
      <w:r>
        <w:t xml:space="preserve"> </w:t>
      </w:r>
      <w:r>
        <w:t>What is the difference between Merge Sort and Quick Sort?</w:t>
      </w:r>
    </w:p>
    <w:p w14:paraId="5EA68A45" w14:textId="77777777" w:rsidR="00E0196F" w:rsidRDefault="00E0196F" w:rsidP="00E0196F">
      <w:pPr>
        <w:pStyle w:val="ListParagraph"/>
        <w:ind w:left="810"/>
      </w:pPr>
      <w:r>
        <w:lastRenderedPageBreak/>
        <w:t>Merge Sort divides the array into halves and merges sorted halves; Quick Sort selects a pivot and partitions the array around the pivot.</w:t>
      </w:r>
    </w:p>
    <w:p w14:paraId="141315BB" w14:textId="77777777" w:rsidR="00E0196F" w:rsidRDefault="00E0196F" w:rsidP="00E0196F">
      <w:pPr>
        <w:pStyle w:val="ListParagraph"/>
        <w:ind w:left="810"/>
      </w:pPr>
    </w:p>
    <w:p w14:paraId="20434A3B" w14:textId="031A811E" w:rsidR="00E0196F" w:rsidRDefault="00E0196F" w:rsidP="00E0196F">
      <w:pPr>
        <w:pStyle w:val="ListParagraph"/>
        <w:numPr>
          <w:ilvl w:val="0"/>
          <w:numId w:val="14"/>
        </w:numPr>
      </w:pPr>
      <w:r>
        <w:t xml:space="preserve"> </w:t>
      </w:r>
      <w:r>
        <w:t>How do you implement a linked list in Python?</w:t>
      </w:r>
    </w:p>
    <w:p w14:paraId="50836AA9" w14:textId="77777777" w:rsidR="00E0196F" w:rsidRDefault="00E0196F" w:rsidP="00E0196F">
      <w:pPr>
        <w:pStyle w:val="ListParagraph"/>
        <w:ind w:left="810"/>
      </w:pPr>
      <w:r>
        <w:t>Use a class for nodes with attributes for data and the next node, and a class for the linked list to manage nodes.</w:t>
      </w:r>
    </w:p>
    <w:p w14:paraId="220F3218" w14:textId="77777777" w:rsidR="00E0196F" w:rsidRDefault="00E0196F" w:rsidP="00E0196F">
      <w:pPr>
        <w:pStyle w:val="ListParagraph"/>
        <w:ind w:left="810"/>
      </w:pPr>
    </w:p>
    <w:p w14:paraId="7703AC18" w14:textId="0F741B3E" w:rsidR="00E0196F" w:rsidRDefault="00E0196F" w:rsidP="00E0196F">
      <w:pPr>
        <w:pStyle w:val="ListParagraph"/>
        <w:numPr>
          <w:ilvl w:val="0"/>
          <w:numId w:val="14"/>
        </w:numPr>
      </w:pPr>
      <w:r>
        <w:t xml:space="preserve"> </w:t>
      </w:r>
      <w:r>
        <w:t>What is Dynamic Programming, and how does it differ from Divide and Conquer?</w:t>
      </w:r>
    </w:p>
    <w:p w14:paraId="62EDFE11" w14:textId="088FA126" w:rsidR="00E0196F" w:rsidRDefault="00E0196F" w:rsidP="00E0196F">
      <w:pPr>
        <w:pStyle w:val="ListParagraph"/>
        <w:ind w:left="810"/>
      </w:pPr>
      <w:r>
        <w:t xml:space="preserve">Dynamic Programming solves overlapping subproblems using </w:t>
      </w:r>
      <w:r>
        <w:t>memorization</w:t>
      </w:r>
      <w:r>
        <w:t>; Divide and Conquer solves independent subproblems.</w:t>
      </w:r>
    </w:p>
    <w:p w14:paraId="6A0F4968" w14:textId="77777777" w:rsidR="00E0196F" w:rsidRDefault="00E0196F" w:rsidP="00E0196F">
      <w:pPr>
        <w:pStyle w:val="ListParagraph"/>
        <w:ind w:left="810"/>
      </w:pPr>
    </w:p>
    <w:p w14:paraId="1E650D85" w14:textId="3947FECD" w:rsidR="00E0196F" w:rsidRDefault="00E0196F" w:rsidP="00E0196F">
      <w:pPr>
        <w:pStyle w:val="ListParagraph"/>
        <w:numPr>
          <w:ilvl w:val="0"/>
          <w:numId w:val="14"/>
        </w:numPr>
      </w:pPr>
      <w:r>
        <w:t xml:space="preserve"> </w:t>
      </w:r>
      <w:r>
        <w:t>How would you detect a cycle in a linked list?</w:t>
      </w:r>
    </w:p>
    <w:p w14:paraId="25C4765E" w14:textId="77777777" w:rsidR="00E0196F" w:rsidRDefault="00E0196F" w:rsidP="00E0196F">
      <w:pPr>
        <w:pStyle w:val="ListParagraph"/>
        <w:ind w:left="810"/>
      </w:pPr>
      <w:r>
        <w:t>Use Floyd’s Cycle Detection algorithm (Tortoise and Hare) where two pointers move at different speeds.</w:t>
      </w:r>
    </w:p>
    <w:p w14:paraId="1940370B" w14:textId="77777777" w:rsidR="00E0196F" w:rsidRDefault="00E0196F" w:rsidP="00E0196F">
      <w:pPr>
        <w:pStyle w:val="ListParagraph"/>
        <w:ind w:left="810"/>
      </w:pPr>
    </w:p>
    <w:p w14:paraId="2DB4ED07" w14:textId="19BDEE31" w:rsidR="00E0196F" w:rsidRDefault="00E0196F" w:rsidP="00E0196F">
      <w:pPr>
        <w:pStyle w:val="ListParagraph"/>
        <w:numPr>
          <w:ilvl w:val="0"/>
          <w:numId w:val="14"/>
        </w:numPr>
      </w:pPr>
      <w:r>
        <w:t xml:space="preserve"> </w:t>
      </w:r>
      <w:r>
        <w:t>What is the Big-O notation, and why is it important?</w:t>
      </w:r>
    </w:p>
    <w:p w14:paraId="10F5E443" w14:textId="77777777" w:rsidR="00E0196F" w:rsidRDefault="00E0196F" w:rsidP="00E0196F">
      <w:pPr>
        <w:pStyle w:val="ListParagraph"/>
        <w:ind w:left="810"/>
      </w:pPr>
      <w:r>
        <w:t>Big-O notation describes the upper bound of an algorithm’s time complexity, helping evaluate efficiency.</w:t>
      </w:r>
    </w:p>
    <w:p w14:paraId="6AF71C8D" w14:textId="77777777" w:rsidR="00E0196F" w:rsidRDefault="00E0196F" w:rsidP="00E0196F">
      <w:pPr>
        <w:pStyle w:val="ListParagraph"/>
        <w:ind w:left="810"/>
      </w:pPr>
    </w:p>
    <w:p w14:paraId="4911AE66" w14:textId="02C123AA" w:rsidR="00E0196F" w:rsidRDefault="00E0196F" w:rsidP="00E0196F">
      <w:pPr>
        <w:pStyle w:val="ListParagraph"/>
        <w:numPr>
          <w:ilvl w:val="0"/>
          <w:numId w:val="14"/>
        </w:numPr>
      </w:pPr>
      <w:r>
        <w:t xml:space="preserve"> </w:t>
      </w:r>
      <w:r>
        <w:t>How do you reverse a linked list?</w:t>
      </w:r>
    </w:p>
    <w:p w14:paraId="465C5F1D" w14:textId="77777777" w:rsidR="00E0196F" w:rsidRDefault="00E0196F" w:rsidP="00E0196F">
      <w:pPr>
        <w:pStyle w:val="ListParagraph"/>
        <w:ind w:left="810"/>
      </w:pPr>
      <w:r>
        <w:t>Iterate through the list, reversing the next pointers of the nodes.</w:t>
      </w:r>
    </w:p>
    <w:p w14:paraId="303F9F37" w14:textId="77777777" w:rsidR="00E0196F" w:rsidRDefault="00E0196F" w:rsidP="00E0196F">
      <w:pPr>
        <w:pStyle w:val="ListParagraph"/>
        <w:ind w:left="810"/>
      </w:pPr>
    </w:p>
    <w:p w14:paraId="4EA6BE99" w14:textId="2CF22F93" w:rsidR="00E0196F" w:rsidRDefault="00E0196F" w:rsidP="00E0196F">
      <w:pPr>
        <w:pStyle w:val="ListParagraph"/>
        <w:numPr>
          <w:ilvl w:val="0"/>
          <w:numId w:val="14"/>
        </w:numPr>
      </w:pPr>
      <w:r>
        <w:t xml:space="preserve"> </w:t>
      </w:r>
      <w:r>
        <w:t>Explain the difference between Depth-First Search (DFS) and Breadth-First Search (BFS).</w:t>
      </w:r>
    </w:p>
    <w:p w14:paraId="6DEAE0E6" w14:textId="77777777" w:rsidR="00E0196F" w:rsidRDefault="00E0196F" w:rsidP="00E0196F">
      <w:pPr>
        <w:pStyle w:val="ListParagraph"/>
        <w:ind w:left="810"/>
      </w:pPr>
      <w:r>
        <w:t>DFS explores as far as possible along a branch before backtracking; BFS explores all neighbors at the current depth before moving to the next level.</w:t>
      </w:r>
    </w:p>
    <w:p w14:paraId="4B74E688" w14:textId="79463F42" w:rsidR="00E0196F" w:rsidRDefault="00E0196F" w:rsidP="00E0196F">
      <w:pPr>
        <w:pStyle w:val="ListParagraph"/>
        <w:ind w:left="810"/>
      </w:pPr>
    </w:p>
    <w:p w14:paraId="5BF01E3E" w14:textId="78FD6EE5" w:rsidR="00E0196F" w:rsidRDefault="00E0196F" w:rsidP="00E0196F">
      <w:pPr>
        <w:pStyle w:val="ListParagraph"/>
        <w:numPr>
          <w:ilvl w:val="0"/>
          <w:numId w:val="14"/>
        </w:numPr>
      </w:pPr>
      <w:r>
        <w:t xml:space="preserve"> </w:t>
      </w:r>
      <w:r>
        <w:t>What is a hash table, and how does it work?</w:t>
      </w:r>
    </w:p>
    <w:p w14:paraId="7CEB40C2" w14:textId="44975312" w:rsidR="00E0196F" w:rsidRPr="00E0196F" w:rsidRDefault="00E0196F" w:rsidP="00E0196F">
      <w:pPr>
        <w:pStyle w:val="ListParagraph"/>
        <w:ind w:left="810"/>
      </w:pPr>
      <w:r>
        <w:t>A hash table stores key-value pairs, using a hash function to compute an index where each value is stored for fast retrieval.</w:t>
      </w:r>
    </w:p>
    <w:sectPr w:rsidR="00E0196F" w:rsidRPr="00E0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51769"/>
    <w:multiLevelType w:val="hybridMultilevel"/>
    <w:tmpl w:val="F5F20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6969"/>
    <w:multiLevelType w:val="hybridMultilevel"/>
    <w:tmpl w:val="CE5C27BE"/>
    <w:lvl w:ilvl="0" w:tplc="DCAC6A26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16237BAF"/>
    <w:multiLevelType w:val="hybridMultilevel"/>
    <w:tmpl w:val="71123E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35067E5"/>
    <w:multiLevelType w:val="multilevel"/>
    <w:tmpl w:val="73DA1096"/>
    <w:styleLink w:val="CurrentList3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AA34E17"/>
    <w:multiLevelType w:val="hybridMultilevel"/>
    <w:tmpl w:val="ED627E3E"/>
    <w:lvl w:ilvl="0" w:tplc="26480C5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41982555"/>
    <w:multiLevelType w:val="multilevel"/>
    <w:tmpl w:val="6EB478E4"/>
    <w:styleLink w:val="CurrentList4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4E166DB2"/>
    <w:multiLevelType w:val="hybridMultilevel"/>
    <w:tmpl w:val="207811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E113A0"/>
    <w:multiLevelType w:val="multilevel"/>
    <w:tmpl w:val="54BE7C08"/>
    <w:styleLink w:val="CurrentList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A8F6C91"/>
    <w:multiLevelType w:val="multilevel"/>
    <w:tmpl w:val="D79E452A"/>
    <w:styleLink w:val="CurrentList1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603C1D14"/>
    <w:multiLevelType w:val="hybridMultilevel"/>
    <w:tmpl w:val="6EB478E4"/>
    <w:lvl w:ilvl="0" w:tplc="59F2FF4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627E4277"/>
    <w:multiLevelType w:val="hybridMultilevel"/>
    <w:tmpl w:val="73DA1096"/>
    <w:lvl w:ilvl="0" w:tplc="F49A3C4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63D53BEF"/>
    <w:multiLevelType w:val="hybridMultilevel"/>
    <w:tmpl w:val="029672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25B4CF0"/>
    <w:multiLevelType w:val="hybridMultilevel"/>
    <w:tmpl w:val="54BE7C08"/>
    <w:lvl w:ilvl="0" w:tplc="640EDC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72B01254"/>
    <w:multiLevelType w:val="hybridMultilevel"/>
    <w:tmpl w:val="328437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161971186">
    <w:abstractNumId w:val="13"/>
  </w:num>
  <w:num w:numId="2" w16cid:durableId="1329862964">
    <w:abstractNumId w:val="8"/>
  </w:num>
  <w:num w:numId="3" w16cid:durableId="929436834">
    <w:abstractNumId w:val="12"/>
  </w:num>
  <w:num w:numId="4" w16cid:durableId="394165711">
    <w:abstractNumId w:val="7"/>
  </w:num>
  <w:num w:numId="5" w16cid:durableId="1212884137">
    <w:abstractNumId w:val="2"/>
  </w:num>
  <w:num w:numId="6" w16cid:durableId="1469931162">
    <w:abstractNumId w:val="10"/>
  </w:num>
  <w:num w:numId="7" w16cid:durableId="294868709">
    <w:abstractNumId w:val="3"/>
  </w:num>
  <w:num w:numId="8" w16cid:durableId="1546914377">
    <w:abstractNumId w:val="6"/>
  </w:num>
  <w:num w:numId="9" w16cid:durableId="1079064150">
    <w:abstractNumId w:val="9"/>
  </w:num>
  <w:num w:numId="10" w16cid:durableId="2040085002">
    <w:abstractNumId w:val="5"/>
  </w:num>
  <w:num w:numId="11" w16cid:durableId="1132209566">
    <w:abstractNumId w:val="11"/>
  </w:num>
  <w:num w:numId="12" w16cid:durableId="866869500">
    <w:abstractNumId w:val="1"/>
  </w:num>
  <w:num w:numId="13" w16cid:durableId="41295887">
    <w:abstractNumId w:val="4"/>
  </w:num>
  <w:num w:numId="14" w16cid:durableId="69199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AC"/>
    <w:rsid w:val="00091D4B"/>
    <w:rsid w:val="00187515"/>
    <w:rsid w:val="00226007"/>
    <w:rsid w:val="00276BB9"/>
    <w:rsid w:val="003320B9"/>
    <w:rsid w:val="00376654"/>
    <w:rsid w:val="00381EE2"/>
    <w:rsid w:val="00382D13"/>
    <w:rsid w:val="003A73A4"/>
    <w:rsid w:val="003D0181"/>
    <w:rsid w:val="004365B5"/>
    <w:rsid w:val="00520E0B"/>
    <w:rsid w:val="00540409"/>
    <w:rsid w:val="005D4B44"/>
    <w:rsid w:val="005F490E"/>
    <w:rsid w:val="00691B09"/>
    <w:rsid w:val="006A2727"/>
    <w:rsid w:val="006D5A02"/>
    <w:rsid w:val="006E5FF8"/>
    <w:rsid w:val="007360AD"/>
    <w:rsid w:val="007C3AA0"/>
    <w:rsid w:val="007C5813"/>
    <w:rsid w:val="007D7FED"/>
    <w:rsid w:val="007F0224"/>
    <w:rsid w:val="007F6198"/>
    <w:rsid w:val="008D0198"/>
    <w:rsid w:val="0092752F"/>
    <w:rsid w:val="00A04402"/>
    <w:rsid w:val="00A363AC"/>
    <w:rsid w:val="00B356A4"/>
    <w:rsid w:val="00BD4B93"/>
    <w:rsid w:val="00C44916"/>
    <w:rsid w:val="00D007CB"/>
    <w:rsid w:val="00D046A5"/>
    <w:rsid w:val="00D27E21"/>
    <w:rsid w:val="00E0196F"/>
    <w:rsid w:val="00E44814"/>
    <w:rsid w:val="00E668F7"/>
    <w:rsid w:val="00ED722C"/>
    <w:rsid w:val="00EE42C0"/>
    <w:rsid w:val="00F514D2"/>
    <w:rsid w:val="00F8217F"/>
    <w:rsid w:val="00FA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5C6B"/>
  <w15:chartTrackingRefBased/>
  <w15:docId w15:val="{7B511A21-DFF0-8745-A739-3212D5B1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3AC"/>
    <w:pPr>
      <w:ind w:left="720"/>
      <w:contextualSpacing/>
    </w:pPr>
  </w:style>
  <w:style w:type="numbering" w:customStyle="1" w:styleId="CurrentList1">
    <w:name w:val="Current List1"/>
    <w:uiPriority w:val="99"/>
    <w:rsid w:val="00A363AC"/>
    <w:pPr>
      <w:numPr>
        <w:numId w:val="2"/>
      </w:numPr>
    </w:pPr>
  </w:style>
  <w:style w:type="numbering" w:customStyle="1" w:styleId="CurrentList2">
    <w:name w:val="Current List2"/>
    <w:uiPriority w:val="99"/>
    <w:rsid w:val="00A363AC"/>
    <w:pPr>
      <w:numPr>
        <w:numId w:val="4"/>
      </w:numPr>
    </w:pPr>
  </w:style>
  <w:style w:type="numbering" w:customStyle="1" w:styleId="CurrentList3">
    <w:name w:val="Current List3"/>
    <w:uiPriority w:val="99"/>
    <w:rsid w:val="00A363AC"/>
    <w:pPr>
      <w:numPr>
        <w:numId w:val="7"/>
      </w:numPr>
    </w:pPr>
  </w:style>
  <w:style w:type="numbering" w:customStyle="1" w:styleId="CurrentList4">
    <w:name w:val="Current List4"/>
    <w:uiPriority w:val="99"/>
    <w:rsid w:val="00E0196F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ujjawalarkansas@outlook.com</dc:creator>
  <cp:keywords/>
  <dc:description/>
  <cp:lastModifiedBy>Ujjawal Tyagi</cp:lastModifiedBy>
  <cp:revision>3</cp:revision>
  <dcterms:created xsi:type="dcterms:W3CDTF">2024-08-15T21:50:00Z</dcterms:created>
  <dcterms:modified xsi:type="dcterms:W3CDTF">2024-08-15T22:17:00Z</dcterms:modified>
</cp:coreProperties>
</file>